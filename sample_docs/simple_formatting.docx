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512" w:rsidRPr="005034C6" w:rsidRDefault="00373512" w:rsidP="00373512">
      <w:pPr>
        <w:pStyle w:val="Heading1"/>
      </w:pPr>
      <w:r w:rsidRPr="00373512">
        <w:t>Basic template</w:t>
      </w:r>
    </w:p>
    <w:p w:rsidR="00373512" w:rsidRPr="005034C6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 start of the actual content</w:t>
      </w:r>
    </w:p>
    <w:p w:rsidR="00373512" w:rsidRPr="00373512" w:rsidRDefault="00373512" w:rsidP="00373512">
      <w:pPr>
        <w:pStyle w:val="Heading3"/>
      </w:pPr>
      <w:r w:rsidRPr="00373512">
        <w:t>On this page</w:t>
      </w:r>
    </w:p>
    <w:p w:rsidR="00373512" w:rsidRPr="00373512" w:rsidRDefault="004D5133" w:rsidP="00373512">
      <w:pPr>
        <w:pStyle w:val="bullet"/>
      </w:pPr>
      <w:hyperlink w:anchor="_Basic_formatting" w:history="1">
        <w:r w:rsidR="00373512" w:rsidRPr="00373512">
          <w:rPr>
            <w:color w:val="284162"/>
            <w:u w:val="single"/>
          </w:rPr>
          <w:t>Basic formatting</w:t>
        </w:r>
      </w:hyperlink>
    </w:p>
    <w:p w:rsidR="00373512" w:rsidRPr="00373512" w:rsidRDefault="004D5133" w:rsidP="00373512">
      <w:pPr>
        <w:pStyle w:val="bullet"/>
      </w:pPr>
      <w:hyperlink w:anchor="_Bullet_list" w:history="1">
        <w:r w:rsidR="00373512" w:rsidRPr="00373512">
          <w:rPr>
            <w:color w:val="284162"/>
            <w:u w:val="single"/>
          </w:rPr>
          <w:t>Bullet list</w:t>
        </w:r>
      </w:hyperlink>
    </w:p>
    <w:p w:rsidR="00373512" w:rsidRPr="00373512" w:rsidRDefault="004D5133" w:rsidP="00373512">
      <w:pPr>
        <w:pStyle w:val="bullet"/>
      </w:pPr>
      <w:hyperlink w:anchor="_Expand-collapse" w:history="1">
        <w:r w:rsidR="00373512" w:rsidRPr="00373512">
          <w:rPr>
            <w:color w:val="284162"/>
            <w:u w:val="single"/>
          </w:rPr>
          <w:t>Expand collapse</w:t>
        </w:r>
      </w:hyperlink>
    </w:p>
    <w:p w:rsidR="00373512" w:rsidRPr="00373512" w:rsidRDefault="004D5133" w:rsidP="00373512">
      <w:pPr>
        <w:pStyle w:val="bullet"/>
      </w:pPr>
      <w:hyperlink w:anchor="_Buttons" w:history="1">
        <w:r w:rsidR="00373512" w:rsidRPr="00373512">
          <w:rPr>
            <w:color w:val="284162"/>
            <w:u w:val="single"/>
          </w:rPr>
          <w:t>Buttons</w:t>
        </w:r>
      </w:hyperlink>
    </w:p>
    <w:p w:rsidR="00373512" w:rsidRPr="00EB50B0" w:rsidRDefault="00EB50B0" w:rsidP="00373512">
      <w:pPr>
        <w:pStyle w:val="bullet"/>
        <w:rPr>
          <w:rStyle w:val="Hyperlink"/>
        </w:rPr>
      </w:pPr>
      <w:r>
        <w:rPr>
          <w:color w:val="284162"/>
          <w:u w:val="single"/>
        </w:rPr>
        <w:fldChar w:fldCharType="begin"/>
      </w:r>
      <w:r>
        <w:rPr>
          <w:color w:val="284162"/>
          <w:u w:val="single"/>
        </w:rPr>
        <w:instrText xml:space="preserve"> HYPERLINK  \l "_Alerts" </w:instrText>
      </w:r>
      <w:r>
        <w:rPr>
          <w:color w:val="284162"/>
          <w:u w:val="single"/>
        </w:rPr>
        <w:fldChar w:fldCharType="separate"/>
      </w:r>
      <w:r w:rsidR="00373512" w:rsidRPr="00EB50B0">
        <w:rPr>
          <w:rStyle w:val="Hyperlink"/>
        </w:rPr>
        <w:t>Alerts</w:t>
      </w:r>
    </w:p>
    <w:p w:rsidR="00373512" w:rsidRPr="00373512" w:rsidRDefault="00EB50B0" w:rsidP="00373512">
      <w:pPr>
        <w:pStyle w:val="bullet"/>
      </w:pPr>
      <w:r>
        <w:rPr>
          <w:color w:val="284162"/>
          <w:u w:val="single"/>
        </w:rPr>
        <w:fldChar w:fldCharType="end"/>
      </w:r>
      <w:hyperlink w:anchor="_Tables" w:history="1">
        <w:r w:rsidR="00074DEF">
          <w:rPr>
            <w:color w:val="284162"/>
            <w:u w:val="single"/>
          </w:rPr>
          <w:t>T</w:t>
        </w:r>
        <w:r w:rsidR="00373512" w:rsidRPr="00373512">
          <w:rPr>
            <w:color w:val="284162"/>
            <w:u w:val="single"/>
          </w:rPr>
          <w:t>ables</w:t>
        </w:r>
      </w:hyperlink>
    </w:p>
    <w:p w:rsidR="00373512" w:rsidRPr="00373512" w:rsidRDefault="004D5133" w:rsidP="00373512">
      <w:pPr>
        <w:pStyle w:val="bullet"/>
      </w:pPr>
      <w:hyperlink w:anchor="_Labels" w:history="1">
        <w:r w:rsidR="00373512" w:rsidRPr="00373512">
          <w:rPr>
            <w:color w:val="284162"/>
            <w:u w:val="single"/>
          </w:rPr>
          <w:t>Labels</w:t>
        </w:r>
      </w:hyperlink>
    </w:p>
    <w:p w:rsidR="00373512" w:rsidRPr="005034C6" w:rsidRDefault="00373512" w:rsidP="00373512">
      <w:pPr>
        <w:pStyle w:val="Heading2"/>
      </w:pPr>
      <w:bookmarkStart w:id="0" w:name="_Basic_formatting"/>
      <w:bookmarkEnd w:id="0"/>
      <w:r w:rsidRPr="00373512">
        <w:t>Basic formatting</w:t>
      </w:r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text is in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r w:rsidRPr="00373512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bold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  <w:bookmarkStart w:id="1" w:name="_GoBack"/>
      <w:bookmarkEnd w:id="1"/>
    </w:p>
    <w:p w:rsidR="00373512" w:rsidRP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cite tag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, used for things such as referencing an act with its official name like the </w:t>
      </w:r>
      <w:r w:rsidRPr="00373512">
        <w:rPr>
          <w:rFonts w:ascii="Times New Roman" w:eastAsia="Times New Roman" w:hAnsi="Times New Roman" w:cs="Times New Roman"/>
          <w:i/>
          <w:iCs/>
          <w:sz w:val="24"/>
          <w:szCs w:val="24"/>
          <w:lang w:eastAsia="en-CA"/>
        </w:rPr>
        <w:t>Employment Insurance Act</w:t>
      </w: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373512" w:rsidRDefault="00373512" w:rsidP="00373512">
      <w:pPr>
        <w:spacing w:after="173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This is a simple</w:t>
      </w:r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6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hyperlink to something else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and </w:t>
      </w:r>
      <w:proofErr w:type="gramStart"/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a</w:t>
      </w:r>
      <w:proofErr w:type="gramEnd"/>
      <w:r w:rsidR="00CB5AD2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</w:t>
      </w:r>
      <w:hyperlink r:id="rId7" w:history="1">
        <w:r w:rsidRPr="00373512">
          <w:rPr>
            <w:rFonts w:ascii="Times New Roman" w:eastAsia="Times New Roman" w:hAnsi="Times New Roman" w:cs="Times New Roman"/>
            <w:color w:val="284162"/>
            <w:sz w:val="24"/>
            <w:szCs w:val="24"/>
            <w:u w:val="single"/>
            <w:lang w:eastAsia="en-CA"/>
          </w:rPr>
          <w:t>email link</w:t>
        </w:r>
      </w:hyperlink>
      <w:r w:rsidRPr="00373512">
        <w:rPr>
          <w:rFonts w:ascii="Times New Roman" w:eastAsia="Times New Roman" w:hAnsi="Times New Roman" w:cs="Times New Roman"/>
          <w:sz w:val="24"/>
          <w:szCs w:val="24"/>
          <w:lang w:eastAsia="en-CA"/>
        </w:rPr>
        <w:t>.</w:t>
      </w:r>
    </w:p>
    <w:p w:rsidR="00C319B3" w:rsidRDefault="006C61E9" w:rsidP="004D5133">
      <w:proofErr w:type="gramStart"/>
      <w:r>
        <w:t>And</w:t>
      </w:r>
      <w:proofErr w:type="gramEnd"/>
      <w:r>
        <w:t xml:space="preserve"> this is some </w:t>
      </w:r>
      <w:r w:rsidRPr="004D5133">
        <w:rPr>
          <w:strike/>
        </w:rPr>
        <w:t>strikethrough</w:t>
      </w:r>
      <w:r w:rsidR="00C319B3">
        <w:t xml:space="preserve"> text.</w:t>
      </w:r>
      <w:r>
        <w:t xml:space="preserve"> </w:t>
      </w:r>
    </w:p>
    <w:p w:rsidR="006C61E9" w:rsidRPr="00373512" w:rsidRDefault="00C319B3" w:rsidP="006C61E9">
      <w:pPr>
        <w:pStyle w:val="highlight"/>
      </w:pPr>
      <w:proofErr w:type="gramStart"/>
      <w:r>
        <w:t>A</w:t>
      </w:r>
      <w:r w:rsidR="006C61E9">
        <w:t>nd</w:t>
      </w:r>
      <w:proofErr w:type="gramEnd"/>
      <w:r w:rsidR="006C61E9">
        <w:t xml:space="preserve"> </w:t>
      </w:r>
      <w:r>
        <w:t xml:space="preserve">this is </w:t>
      </w:r>
      <w:r w:rsidR="006C61E9">
        <w:t xml:space="preserve">some </w:t>
      </w:r>
      <w:r w:rsidR="006C61E9" w:rsidRPr="006C61E9">
        <w:rPr>
          <w:highlight w:val="yellow"/>
        </w:rPr>
        <w:t>highlighted text</w:t>
      </w:r>
      <w:r w:rsidR="006C61E9">
        <w:t xml:space="preserve">. </w:t>
      </w:r>
    </w:p>
    <w:p w:rsidR="00373512" w:rsidRPr="00373512" w:rsidRDefault="00373512" w:rsidP="00373512">
      <w:pPr>
        <w:pStyle w:val="Heading2"/>
      </w:pPr>
      <w:bookmarkStart w:id="2" w:name="_Bullet_list"/>
      <w:bookmarkEnd w:id="2"/>
      <w:r w:rsidRPr="00373512">
        <w:t>Bullet list</w:t>
      </w:r>
    </w:p>
    <w:p w:rsidR="00373512" w:rsidRPr="00373512" w:rsidRDefault="00373512" w:rsidP="00373512">
      <w:pPr>
        <w:pStyle w:val="Heading3"/>
      </w:pPr>
      <w:r w:rsidRPr="00373512">
        <w:t>Unordered list</w:t>
      </w:r>
    </w:p>
    <w:p w:rsidR="00373512" w:rsidRPr="00373512" w:rsidRDefault="00373512" w:rsidP="00373512">
      <w:pPr>
        <w:pStyle w:val="bullet"/>
      </w:pPr>
      <w:r w:rsidRPr="00373512">
        <w:t>item 1</w:t>
      </w:r>
    </w:p>
    <w:p w:rsidR="00373512" w:rsidRDefault="00373512" w:rsidP="00373512">
      <w:pPr>
        <w:pStyle w:val="bullet"/>
      </w:pPr>
      <w:r w:rsidRPr="00373512">
        <w:t>item 2</w:t>
      </w:r>
    </w:p>
    <w:p w:rsidR="008B387C" w:rsidRDefault="008B387C" w:rsidP="008B387C">
      <w:pPr>
        <w:pStyle w:val="Heading3"/>
      </w:pPr>
      <w:r>
        <w:t>Ordered list</w:t>
      </w:r>
    </w:p>
    <w:p w:rsidR="008B387C" w:rsidRDefault="008B387C" w:rsidP="008B387C">
      <w:pPr>
        <w:pStyle w:val="numbered"/>
      </w:pPr>
      <w:r>
        <w:t>item 1</w:t>
      </w:r>
    </w:p>
    <w:p w:rsidR="008B387C" w:rsidRPr="00373512" w:rsidRDefault="008B387C" w:rsidP="008B387C">
      <w:pPr>
        <w:pStyle w:val="numbered"/>
      </w:pPr>
      <w:r>
        <w:t>item 2</w:t>
      </w:r>
    </w:p>
    <w:p w:rsidR="00373512" w:rsidRPr="00373512" w:rsidRDefault="00373512" w:rsidP="009853F5">
      <w:pPr>
        <w:pStyle w:val="Heading2"/>
      </w:pPr>
      <w:bookmarkStart w:id="3" w:name="_Expand-collapse"/>
      <w:bookmarkEnd w:id="3"/>
      <w:r w:rsidRPr="00373512">
        <w:lastRenderedPageBreak/>
        <w:t>Expand-collapse</w:t>
      </w:r>
    </w:p>
    <w:p w:rsidR="00373512" w:rsidRDefault="00373512" w:rsidP="00373512">
      <w:pPr>
        <w:pStyle w:val="Heading3"/>
        <w:rPr>
          <w:color w:val="333333"/>
        </w:rPr>
      </w:pPr>
      <w:r>
        <w:rPr>
          <w:color w:val="333333"/>
        </w:rPr>
        <w:t>Single expand-collapse</w:t>
      </w:r>
    </w:p>
    <w:p w:rsidR="00373512" w:rsidRDefault="00373512" w:rsidP="000227C8">
      <w:pPr>
        <w:pStyle w:val="summary"/>
        <w:rPr>
          <w:sz w:val="24"/>
          <w:szCs w:val="24"/>
        </w:rPr>
      </w:pPr>
      <w:r w:rsidRPr="000227C8">
        <w:t>Summary</w:t>
      </w:r>
      <w:r>
        <w:t xml:space="preserve"> of the item</w:t>
      </w:r>
    </w:p>
    <w:p w:rsidR="00373512" w:rsidRDefault="00373512" w:rsidP="000227C8">
      <w:r>
        <w:t>Include any code in the hidden section before you close the details tag</w:t>
      </w:r>
    </w:p>
    <w:p w:rsidR="000227C8" w:rsidRPr="000227C8" w:rsidRDefault="000227C8" w:rsidP="000227C8">
      <w:pPr>
        <w:pStyle w:val="details"/>
      </w:pPr>
      <w:proofErr w:type="gramStart"/>
      <w:r w:rsidRPr="000227C8">
        <w:t>end</w:t>
      </w:r>
      <w:proofErr w:type="gramEnd"/>
    </w:p>
    <w:p w:rsidR="009853F5" w:rsidRPr="009853F5" w:rsidRDefault="0037389A" w:rsidP="009853F5">
      <w:pPr>
        <w:pStyle w:val="Heading3"/>
        <w:rPr>
          <w:color w:val="333333"/>
        </w:rPr>
      </w:pPr>
      <w:r>
        <w:rPr>
          <w:color w:val="333333"/>
        </w:rPr>
        <w:t xml:space="preserve">Multiple </w:t>
      </w:r>
      <w:r w:rsidR="007766B1">
        <w:rPr>
          <w:color w:val="333333"/>
        </w:rPr>
        <w:t>e</w:t>
      </w:r>
      <w:r w:rsidR="00373512">
        <w:rPr>
          <w:color w:val="333333"/>
        </w:rPr>
        <w:t>xpand-collapses in a list</w:t>
      </w:r>
    </w:p>
    <w:p w:rsidR="00805834" w:rsidRDefault="00373512" w:rsidP="000227C8">
      <w:pPr>
        <w:pStyle w:val="summary"/>
        <w:rPr>
          <w:sz w:val="24"/>
          <w:szCs w:val="24"/>
        </w:rPr>
      </w:pPr>
      <w:r>
        <w:t>Item 1</w:t>
      </w:r>
    </w:p>
    <w:p w:rsidR="00373512" w:rsidRDefault="00373512" w:rsidP="000227C8">
      <w:r w:rsidRPr="00BD5CFD">
        <w:rPr>
          <w:strike/>
        </w:rPr>
        <w:t>Content</w:t>
      </w:r>
      <w:r>
        <w:t xml:space="preserve"> for item 1</w:t>
      </w:r>
      <w:r w:rsidR="000227C8">
        <w:t xml:space="preserve">. </w:t>
      </w:r>
    </w:p>
    <w:p w:rsidR="000227C8" w:rsidRDefault="000227C8" w:rsidP="000227C8">
      <w:r>
        <w:t>I also want to add a:</w:t>
      </w:r>
    </w:p>
    <w:p w:rsidR="000227C8" w:rsidRPr="00035DF0" w:rsidRDefault="004D5133" w:rsidP="00035DF0">
      <w:pPr>
        <w:pStyle w:val="btn-cta"/>
      </w:pPr>
      <w:hyperlink r:id="rId8" w:history="1">
        <w:r w:rsidR="000227C8" w:rsidRPr="00035DF0">
          <w:rPr>
            <w:rStyle w:val="Hyperlink"/>
            <w:color w:val="auto"/>
            <w:highlight w:val="green"/>
            <w:u w:val="none"/>
          </w:rPr>
          <w:t>Call to action</w:t>
        </w:r>
      </w:hyperlink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373512" w:rsidP="000227C8">
      <w:pPr>
        <w:pStyle w:val="summary"/>
        <w:rPr>
          <w:sz w:val="24"/>
          <w:szCs w:val="24"/>
        </w:rPr>
      </w:pPr>
      <w:r>
        <w:t>Item 2</w:t>
      </w:r>
    </w:p>
    <w:p w:rsidR="000227C8" w:rsidRDefault="000227C8" w:rsidP="000227C8">
      <w:r>
        <w:t>I want a bullet list in that expand-collapse: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1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2</w:t>
      </w:r>
    </w:p>
    <w:p w:rsidR="000227C8" w:rsidRDefault="000227C8" w:rsidP="000227C8">
      <w:pPr>
        <w:pStyle w:val="ListParagraph"/>
        <w:numPr>
          <w:ilvl w:val="0"/>
          <w:numId w:val="19"/>
        </w:numPr>
      </w:pPr>
      <w:r>
        <w:t>bullet 3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Pr="000227C8" w:rsidRDefault="00373512" w:rsidP="000227C8">
      <w:pPr>
        <w:pStyle w:val="summary"/>
      </w:pPr>
      <w:r w:rsidRPr="000227C8">
        <w:t>Item 3</w:t>
      </w:r>
    </w:p>
    <w:p w:rsidR="000227C8" w:rsidRDefault="000227C8" w:rsidP="000227C8">
      <w:r>
        <w:t>For this one, I want an expand-collapse within an expand-collapse:</w:t>
      </w:r>
    </w:p>
    <w:p w:rsidR="000227C8" w:rsidRDefault="000227C8" w:rsidP="000227C8">
      <w:pPr>
        <w:pStyle w:val="summary"/>
      </w:pPr>
      <w:r>
        <w:t>Nested collapse</w:t>
      </w:r>
    </w:p>
    <w:p w:rsidR="000227C8" w:rsidRDefault="000227C8" w:rsidP="000227C8">
      <w:pPr>
        <w:pStyle w:val="alert-warning"/>
      </w:pPr>
      <w:r>
        <w:t>Very important warning</w:t>
      </w:r>
    </w:p>
    <w:p w:rsidR="000227C8" w:rsidRDefault="000227C8" w:rsidP="000227C8">
      <w:pPr>
        <w:pStyle w:val="Alert-text"/>
      </w:pPr>
      <w:r>
        <w:t xml:space="preserve">You need to see this! </w:t>
      </w:r>
    </w:p>
    <w:p w:rsidR="000227C8" w:rsidRDefault="000227C8" w:rsidP="000227C8">
      <w:pPr>
        <w:pStyle w:val="details"/>
      </w:pPr>
      <w:proofErr w:type="gramStart"/>
      <w:r>
        <w:t>end</w:t>
      </w:r>
      <w:proofErr w:type="gramEnd"/>
    </w:p>
    <w:p w:rsidR="00805834" w:rsidRDefault="000227C8" w:rsidP="000227C8">
      <w:pPr>
        <w:pStyle w:val="details"/>
      </w:pPr>
      <w:proofErr w:type="gramStart"/>
      <w:r>
        <w:t>end</w:t>
      </w:r>
      <w:proofErr w:type="gramEnd"/>
    </w:p>
    <w:p w:rsidR="00373512" w:rsidRPr="00373512" w:rsidRDefault="00373512" w:rsidP="00373512">
      <w:pPr>
        <w:pStyle w:val="Heading2"/>
      </w:pPr>
      <w:bookmarkStart w:id="4" w:name="_Buttons"/>
      <w:bookmarkEnd w:id="4"/>
      <w:r w:rsidRPr="00373512">
        <w:t>Buttons</w:t>
      </w:r>
    </w:p>
    <w:p w:rsidR="00373512" w:rsidRDefault="004D5133" w:rsidP="000227C8">
      <w:pPr>
        <w:pStyle w:val="btn-cta"/>
      </w:pPr>
      <w:hyperlink r:id="rId9" w:history="1">
        <w:r w:rsidR="00373512" w:rsidRPr="00A441D8">
          <w:rPr>
            <w:rStyle w:val="Hyperlink"/>
            <w:highlight w:val="green"/>
          </w:rPr>
          <w:t>Super-task button</w:t>
        </w:r>
      </w:hyperlink>
    </w:p>
    <w:p w:rsidR="00180974" w:rsidRPr="00180974" w:rsidRDefault="004D5133" w:rsidP="000227C8">
      <w:pPr>
        <w:pStyle w:val="btn-primary"/>
      </w:pPr>
      <w:hyperlink r:id="rId10" w:history="1">
        <w:r w:rsidR="00180974" w:rsidRPr="00A441D8">
          <w:rPr>
            <w:rStyle w:val="Hyperlink"/>
            <w:highlight w:val="cyan"/>
          </w:rPr>
          <w:t>Primary button</w:t>
        </w:r>
      </w:hyperlink>
    </w:p>
    <w:p w:rsidR="00180974" w:rsidRDefault="004D5133" w:rsidP="000227C8">
      <w:pPr>
        <w:pStyle w:val="btn-secondary"/>
      </w:pPr>
      <w:hyperlink r:id="rId11" w:history="1">
        <w:r w:rsidR="00180974" w:rsidRPr="00A441D8">
          <w:rPr>
            <w:rStyle w:val="Hyperlink"/>
            <w:highlight w:val="lightGray"/>
          </w:rPr>
          <w:t>Secondary button</w:t>
        </w:r>
      </w:hyperlink>
    </w:p>
    <w:p w:rsidR="00074DEF" w:rsidRPr="00180974" w:rsidRDefault="004D5133" w:rsidP="00074DEF">
      <w:pPr>
        <w:pStyle w:val="btn-danger"/>
      </w:pPr>
      <w:hyperlink r:id="rId12" w:history="1">
        <w:r w:rsidR="00074DEF" w:rsidRPr="00A441D8">
          <w:rPr>
            <w:rStyle w:val="Hyperlink"/>
            <w:highlight w:val="red"/>
          </w:rPr>
          <w:t>Danger button</w:t>
        </w:r>
      </w:hyperlink>
    </w:p>
    <w:p w:rsidR="00373512" w:rsidRPr="00373512" w:rsidRDefault="00373512" w:rsidP="00373512">
      <w:pPr>
        <w:pStyle w:val="Heading2"/>
      </w:pPr>
      <w:bookmarkStart w:id="5" w:name="_Alerts"/>
      <w:bookmarkEnd w:id="5"/>
      <w:r w:rsidRPr="00373512">
        <w:t>Alerts</w:t>
      </w:r>
    </w:p>
    <w:p w:rsidR="00373512" w:rsidRPr="00FE01AC" w:rsidRDefault="00373512" w:rsidP="004555D0">
      <w:pPr>
        <w:pStyle w:val="Alert-danger"/>
      </w:pPr>
      <w:r w:rsidRPr="00AB58D1">
        <w:rPr>
          <w:highlight w:val="red"/>
        </w:rPr>
        <w:t>Danger alert</w:t>
      </w:r>
    </w:p>
    <w:p w:rsidR="008B387C" w:rsidRDefault="00373512" w:rsidP="004555D0">
      <w:pPr>
        <w:pStyle w:val="Alert-text"/>
      </w:pPr>
      <w:r w:rsidRPr="00FE01AC">
        <w:t>For dangerous situations or technical issues</w:t>
      </w:r>
    </w:p>
    <w:p w:rsidR="00AB58D1" w:rsidRDefault="00AB58D1" w:rsidP="004555D0">
      <w:pPr>
        <w:pStyle w:val="Alert-text"/>
      </w:pPr>
    </w:p>
    <w:p w:rsidR="00AB58D1" w:rsidRPr="00AB58D1" w:rsidRDefault="00AB58D1" w:rsidP="00AB58D1">
      <w:pPr>
        <w:pStyle w:val="alert-warning"/>
      </w:pPr>
      <w:r w:rsidRPr="00AB58D1">
        <w:rPr>
          <w:highlight w:val="yellow"/>
        </w:rPr>
        <w:t>Warning alert</w:t>
      </w:r>
    </w:p>
    <w:p w:rsidR="00AB58D1" w:rsidRDefault="00AB58D1" w:rsidP="00AB58D1">
      <w:pPr>
        <w:pStyle w:val="Alert-text"/>
      </w:pPr>
      <w:r w:rsidRPr="00AB58D1">
        <w:t>To warn people of consequences of actions or inactions</w:t>
      </w:r>
    </w:p>
    <w:p w:rsidR="00283113" w:rsidRDefault="00283113" w:rsidP="00AB58D1">
      <w:pPr>
        <w:pStyle w:val="Alert-text"/>
      </w:pPr>
    </w:p>
    <w:p w:rsidR="00283113" w:rsidRPr="00283113" w:rsidRDefault="00283113" w:rsidP="00283113">
      <w:pPr>
        <w:pStyle w:val="Alert-info"/>
      </w:pPr>
      <w:r w:rsidRPr="00283113">
        <w:rPr>
          <w:highlight w:val="cyan"/>
        </w:rPr>
        <w:t>Info alert</w:t>
      </w:r>
    </w:p>
    <w:p w:rsidR="00283113" w:rsidRDefault="00283113" w:rsidP="00283113">
      <w:pPr>
        <w:pStyle w:val="Alert-text"/>
        <w:rPr>
          <w:shd w:val="clear" w:color="auto" w:fill="FFFFFF"/>
        </w:rPr>
      </w:pPr>
      <w:r>
        <w:rPr>
          <w:shd w:val="clear" w:color="auto" w:fill="FFFFFF"/>
        </w:rPr>
        <w:t>To draw attention to a clarification</w:t>
      </w:r>
    </w:p>
    <w:p w:rsidR="000D476C" w:rsidRDefault="000D476C" w:rsidP="00283113">
      <w:pPr>
        <w:pStyle w:val="Alert-text"/>
        <w:rPr>
          <w:shd w:val="clear" w:color="auto" w:fill="FFFFFF"/>
        </w:rPr>
      </w:pPr>
    </w:p>
    <w:p w:rsidR="000D476C" w:rsidRPr="000D476C" w:rsidRDefault="000D476C" w:rsidP="000D476C">
      <w:pPr>
        <w:pStyle w:val="alert-success"/>
      </w:pPr>
      <w:r w:rsidRPr="000D476C">
        <w:rPr>
          <w:highlight w:val="green"/>
        </w:rPr>
        <w:t>Success alert</w:t>
      </w:r>
    </w:p>
    <w:p w:rsidR="000D476C" w:rsidRDefault="000D476C" w:rsidP="000D476C">
      <w:pPr>
        <w:pStyle w:val="Alert-text"/>
      </w:pPr>
      <w:r>
        <w:t>To draw attention to a successful action, like confirming a submission</w:t>
      </w:r>
    </w:p>
    <w:p w:rsidR="00C61463" w:rsidRDefault="00C61463" w:rsidP="00C61463"/>
    <w:p w:rsidR="00C61463" w:rsidRDefault="00C61463" w:rsidP="00C61463">
      <w:pPr>
        <w:pStyle w:val="Heading2"/>
      </w:pPr>
      <w:bookmarkStart w:id="6" w:name="_Tables"/>
      <w:bookmarkEnd w:id="6"/>
      <w:r>
        <w:t>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1463" w:rsidTr="00C61463"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8C2C8D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  <w:tr w:rsidR="00C61463" w:rsidTr="00C61463"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7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  <w:tc>
          <w:tcPr>
            <w:tcW w:w="2338" w:type="dxa"/>
          </w:tcPr>
          <w:p w:rsidR="00C61463" w:rsidRDefault="00C61463" w:rsidP="00C61463">
            <w:r>
              <w:t>Lorem ipsum</w:t>
            </w:r>
          </w:p>
        </w:tc>
      </w:tr>
    </w:tbl>
    <w:p w:rsidR="00C61463" w:rsidRDefault="00C61463" w:rsidP="00C61463"/>
    <w:p w:rsidR="008C2C8D" w:rsidRDefault="008C2C8D" w:rsidP="008C2C8D">
      <w:pPr>
        <w:pStyle w:val="Heading2"/>
      </w:pPr>
      <w:bookmarkStart w:id="7" w:name="_Labels"/>
      <w:bookmarkEnd w:id="7"/>
      <w:r>
        <w:t>Labels</w:t>
      </w:r>
    </w:p>
    <w:p w:rsidR="008C2C8D" w:rsidRPr="008C2C8D" w:rsidRDefault="008C2C8D" w:rsidP="008C2C8D">
      <w:pPr>
        <w:pStyle w:val="label-default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 w:rsidRPr="008C2C8D">
        <w:rPr>
          <w:bCs w:val="0"/>
        </w:rPr>
        <w:t>Default</w:t>
      </w:r>
    </w:p>
    <w:p w:rsidR="008C2C8D" w:rsidRDefault="008C2C8D" w:rsidP="008C2C8D">
      <w:pPr>
        <w:pStyle w:val="label-primary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Primary</w:t>
      </w:r>
    </w:p>
    <w:p w:rsidR="008C2C8D" w:rsidRDefault="008C2C8D" w:rsidP="008C2C8D">
      <w:pPr>
        <w:pStyle w:val="label-success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Success</w:t>
      </w:r>
    </w:p>
    <w:p w:rsidR="008C2C8D" w:rsidRDefault="008C2C8D" w:rsidP="008C2C8D">
      <w:pPr>
        <w:pStyle w:val="label-info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Information</w:t>
      </w:r>
    </w:p>
    <w:p w:rsidR="008C2C8D" w:rsidRDefault="008C2C8D" w:rsidP="008C2C8D">
      <w:pPr>
        <w:pStyle w:val="label-warning"/>
        <w:rPr>
          <w:rFonts w:ascii="Arial" w:hAnsi="Arial" w:cs="Arial"/>
          <w:color w:val="333333"/>
          <w:sz w:val="30"/>
          <w:szCs w:val="30"/>
          <w:shd w:val="clear" w:color="auto" w:fill="FFFFFF"/>
        </w:rPr>
      </w:pPr>
      <w:r>
        <w:t>Warning</w:t>
      </w:r>
    </w:p>
    <w:p w:rsidR="008C2C8D" w:rsidRDefault="008C2C8D" w:rsidP="008C2C8D">
      <w:pPr>
        <w:pStyle w:val="label-danger"/>
      </w:pPr>
      <w:r>
        <w:t>Danger</w:t>
      </w:r>
    </w:p>
    <w:p w:rsidR="00C61463" w:rsidRPr="00AB58D1" w:rsidRDefault="00C61463" w:rsidP="00CB1F51">
      <w:pPr>
        <w:pStyle w:val="Alert-text"/>
        <w:ind w:left="0"/>
      </w:pPr>
    </w:p>
    <w:sectPr w:rsidR="00C61463" w:rsidRPr="00AB58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00555"/>
    <w:multiLevelType w:val="multilevel"/>
    <w:tmpl w:val="5B9CE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F42C64"/>
    <w:multiLevelType w:val="multilevel"/>
    <w:tmpl w:val="4ECE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FB2FCA"/>
    <w:multiLevelType w:val="multilevel"/>
    <w:tmpl w:val="31B0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6D03AF"/>
    <w:multiLevelType w:val="multilevel"/>
    <w:tmpl w:val="FE92E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7319E"/>
    <w:multiLevelType w:val="hybridMultilevel"/>
    <w:tmpl w:val="DB640A92"/>
    <w:lvl w:ilvl="0" w:tplc="F718EF8A">
      <w:start w:val="1"/>
      <w:numFmt w:val="decimal"/>
      <w:pStyle w:val="numbered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177048"/>
    <w:multiLevelType w:val="multilevel"/>
    <w:tmpl w:val="9E32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5E78A6"/>
    <w:multiLevelType w:val="multilevel"/>
    <w:tmpl w:val="8F843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15798C"/>
    <w:multiLevelType w:val="multilevel"/>
    <w:tmpl w:val="A9A0FF8A"/>
    <w:lvl w:ilvl="0">
      <w:start w:val="1"/>
      <w:numFmt w:val="bullet"/>
      <w:pStyle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1FB4DCA"/>
    <w:multiLevelType w:val="multilevel"/>
    <w:tmpl w:val="9B801806"/>
    <w:lvl w:ilvl="0">
      <w:start w:val="1"/>
      <w:numFmt w:val="bullet"/>
      <w:pStyle w:val="radio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4B73185"/>
    <w:multiLevelType w:val="multilevel"/>
    <w:tmpl w:val="DF5AF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5527D42"/>
    <w:multiLevelType w:val="multilevel"/>
    <w:tmpl w:val="5426D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194858"/>
    <w:multiLevelType w:val="multilevel"/>
    <w:tmpl w:val="17EE7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775001"/>
    <w:multiLevelType w:val="multilevel"/>
    <w:tmpl w:val="D7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0A29D4"/>
    <w:multiLevelType w:val="multilevel"/>
    <w:tmpl w:val="C806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04685"/>
    <w:multiLevelType w:val="hybridMultilevel"/>
    <w:tmpl w:val="52944D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A111D"/>
    <w:multiLevelType w:val="multilevel"/>
    <w:tmpl w:val="589E0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B0EDD"/>
    <w:multiLevelType w:val="multilevel"/>
    <w:tmpl w:val="E460E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0C8032A"/>
    <w:multiLevelType w:val="multilevel"/>
    <w:tmpl w:val="26062728"/>
    <w:lvl w:ilvl="0">
      <w:start w:val="1"/>
      <w:numFmt w:val="bullet"/>
      <w:pStyle w:val="checkbox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BB3F76"/>
    <w:multiLevelType w:val="hybridMultilevel"/>
    <w:tmpl w:val="50E25D0A"/>
    <w:lvl w:ilvl="0" w:tplc="DBE6BB5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F27DA3"/>
    <w:multiLevelType w:val="multilevel"/>
    <w:tmpl w:val="45322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2"/>
  </w:num>
  <w:num w:numId="3">
    <w:abstractNumId w:val="11"/>
  </w:num>
  <w:num w:numId="4">
    <w:abstractNumId w:val="7"/>
  </w:num>
  <w:num w:numId="5">
    <w:abstractNumId w:val="19"/>
  </w:num>
  <w:num w:numId="6">
    <w:abstractNumId w:val="9"/>
  </w:num>
  <w:num w:numId="7">
    <w:abstractNumId w:val="6"/>
  </w:num>
  <w:num w:numId="8">
    <w:abstractNumId w:val="17"/>
  </w:num>
  <w:num w:numId="9">
    <w:abstractNumId w:val="8"/>
  </w:num>
  <w:num w:numId="10">
    <w:abstractNumId w:val="10"/>
  </w:num>
  <w:num w:numId="11">
    <w:abstractNumId w:val="5"/>
  </w:num>
  <w:num w:numId="12">
    <w:abstractNumId w:val="1"/>
  </w:num>
  <w:num w:numId="13">
    <w:abstractNumId w:val="13"/>
  </w:num>
  <w:num w:numId="14">
    <w:abstractNumId w:val="16"/>
  </w:num>
  <w:num w:numId="15">
    <w:abstractNumId w:val="2"/>
  </w:num>
  <w:num w:numId="16">
    <w:abstractNumId w:val="3"/>
  </w:num>
  <w:num w:numId="17">
    <w:abstractNumId w:val="15"/>
  </w:num>
  <w:num w:numId="18">
    <w:abstractNumId w:val="4"/>
  </w:num>
  <w:num w:numId="19">
    <w:abstractNumId w:val="14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512"/>
    <w:rsid w:val="000227C8"/>
    <w:rsid w:val="00035DF0"/>
    <w:rsid w:val="0006037A"/>
    <w:rsid w:val="00074DEF"/>
    <w:rsid w:val="000D476C"/>
    <w:rsid w:val="00180974"/>
    <w:rsid w:val="001A3FBB"/>
    <w:rsid w:val="00283113"/>
    <w:rsid w:val="002A5128"/>
    <w:rsid w:val="002D0C72"/>
    <w:rsid w:val="00373512"/>
    <w:rsid w:val="0037389A"/>
    <w:rsid w:val="00401BA2"/>
    <w:rsid w:val="004555D0"/>
    <w:rsid w:val="0048341B"/>
    <w:rsid w:val="004D5133"/>
    <w:rsid w:val="005034C6"/>
    <w:rsid w:val="006C61E9"/>
    <w:rsid w:val="00740ADB"/>
    <w:rsid w:val="007766B1"/>
    <w:rsid w:val="007D3DEE"/>
    <w:rsid w:val="007D79AE"/>
    <w:rsid w:val="007E250C"/>
    <w:rsid w:val="00805834"/>
    <w:rsid w:val="008B387C"/>
    <w:rsid w:val="008C2C8D"/>
    <w:rsid w:val="0091548D"/>
    <w:rsid w:val="009853F5"/>
    <w:rsid w:val="00987FF0"/>
    <w:rsid w:val="009C40C4"/>
    <w:rsid w:val="00A441D8"/>
    <w:rsid w:val="00A746B3"/>
    <w:rsid w:val="00A80172"/>
    <w:rsid w:val="00AB58D1"/>
    <w:rsid w:val="00AD42FA"/>
    <w:rsid w:val="00B731B6"/>
    <w:rsid w:val="00BD5CFD"/>
    <w:rsid w:val="00C23632"/>
    <w:rsid w:val="00C319B3"/>
    <w:rsid w:val="00C514EB"/>
    <w:rsid w:val="00C55990"/>
    <w:rsid w:val="00C61463"/>
    <w:rsid w:val="00CB1F51"/>
    <w:rsid w:val="00CB5AD2"/>
    <w:rsid w:val="00D65510"/>
    <w:rsid w:val="00EB50B0"/>
    <w:rsid w:val="00F509AC"/>
    <w:rsid w:val="00F67187"/>
    <w:rsid w:val="00FE0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537D96-7853-4CD9-BB2F-F0E2BD1361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3512"/>
    <w:pPr>
      <w:pBdr>
        <w:bottom w:val="single" w:sz="6" w:space="2" w:color="AF3C43"/>
      </w:pBdr>
      <w:spacing w:before="240" w:after="48" w:line="240" w:lineRule="auto"/>
      <w:outlineLvl w:val="0"/>
    </w:pPr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paragraph" w:styleId="Heading2">
    <w:name w:val="heading 2"/>
    <w:basedOn w:val="Normal"/>
    <w:link w:val="Heading2Char"/>
    <w:uiPriority w:val="9"/>
    <w:qFormat/>
    <w:rsid w:val="00373512"/>
    <w:pPr>
      <w:spacing w:before="570" w:after="173" w:line="240" w:lineRule="auto"/>
      <w:outlineLvl w:val="1"/>
    </w:pPr>
    <w:rPr>
      <w:rFonts w:ascii="Arial" w:eastAsia="Times New Roman" w:hAnsi="Arial" w:cs="Arial"/>
      <w:b/>
      <w:bCs/>
      <w:sz w:val="43"/>
      <w:szCs w:val="43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373512"/>
    <w:pPr>
      <w:spacing w:before="480" w:after="173" w:line="240" w:lineRule="auto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512"/>
    <w:rPr>
      <w:rFonts w:ascii="Arial" w:eastAsia="Times New Roman" w:hAnsi="Arial" w:cs="Arial"/>
      <w:b/>
      <w:bCs/>
      <w:kern w:val="36"/>
      <w:sz w:val="46"/>
      <w:szCs w:val="46"/>
      <w:lang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373512"/>
    <w:rPr>
      <w:rFonts w:ascii="Arial" w:eastAsia="Times New Roman" w:hAnsi="Arial" w:cs="Arial"/>
      <w:b/>
      <w:bCs/>
      <w:sz w:val="43"/>
      <w:szCs w:val="43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373512"/>
    <w:rPr>
      <w:rFonts w:ascii="Arial" w:eastAsia="Times New Roman" w:hAnsi="Arial" w:cs="Arial"/>
      <w:b/>
      <w:bCs/>
      <w:sz w:val="29"/>
      <w:szCs w:val="29"/>
      <w:lang w:eastAsia="en-CA"/>
    </w:rPr>
  </w:style>
  <w:style w:type="character" w:customStyle="1" w:styleId="alpha-label">
    <w:name w:val="alpha-label"/>
    <w:basedOn w:val="DefaultParagraphFont"/>
    <w:rsid w:val="00373512"/>
  </w:style>
  <w:style w:type="character" w:styleId="Hyperlink">
    <w:name w:val="Hyperlink"/>
    <w:basedOn w:val="DefaultParagraphFont"/>
    <w:uiPriority w:val="99"/>
    <w:unhideWhenUsed/>
    <w:rsid w:val="00373512"/>
    <w:rPr>
      <w:color w:val="0000FF"/>
      <w:u w:val="single"/>
    </w:rPr>
  </w:style>
  <w:style w:type="character" w:customStyle="1" w:styleId="hidden-xs">
    <w:name w:val="hidden-xs"/>
    <w:basedOn w:val="DefaultParagraphFont"/>
    <w:rsid w:val="00373512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373512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wb-inv">
    <w:name w:val="wb-inv"/>
    <w:basedOn w:val="DefaultParagraphFont"/>
    <w:rsid w:val="00373512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373512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n-CA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373512"/>
    <w:rPr>
      <w:rFonts w:ascii="Arial" w:eastAsia="Times New Roman" w:hAnsi="Arial" w:cs="Arial"/>
      <w:vanish/>
      <w:sz w:val="16"/>
      <w:szCs w:val="16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373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373512"/>
    <w:rPr>
      <w:b/>
      <w:bCs/>
    </w:rPr>
  </w:style>
  <w:style w:type="character" w:styleId="HTMLCite">
    <w:name w:val="HTML Cite"/>
    <w:basedOn w:val="DefaultParagraphFont"/>
    <w:uiPriority w:val="99"/>
    <w:semiHidden/>
    <w:unhideWhenUsed/>
    <w:rsid w:val="00373512"/>
    <w:rPr>
      <w:i/>
      <w:iCs/>
    </w:rPr>
  </w:style>
  <w:style w:type="paragraph" w:customStyle="1" w:styleId="label-primary">
    <w:name w:val="label-primary"/>
    <w:basedOn w:val="Normal"/>
    <w:qFormat/>
    <w:rsid w:val="008C2C8D"/>
    <w:rPr>
      <w:b/>
      <w:bCs/>
      <w:color w:val="000000"/>
      <w:sz w:val="23"/>
      <w:szCs w:val="23"/>
      <w:bdr w:val="single" w:sz="2" w:space="2" w:color="083C6C" w:frame="1"/>
      <w:shd w:val="clear" w:color="auto" w:fill="E8F2F4"/>
    </w:rPr>
  </w:style>
  <w:style w:type="character" w:customStyle="1" w:styleId="wb-init">
    <w:name w:val="wb-init"/>
    <w:basedOn w:val="DefaultParagraphFont"/>
    <w:rsid w:val="00373512"/>
  </w:style>
  <w:style w:type="paragraph" w:customStyle="1" w:styleId="bullet">
    <w:name w:val="bullet"/>
    <w:basedOn w:val="Normal"/>
    <w:qFormat/>
    <w:rsid w:val="00373512"/>
    <w:pPr>
      <w:numPr>
        <w:numId w:val="4"/>
      </w:num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summary">
    <w:name w:val="summary"/>
    <w:basedOn w:val="Normal"/>
    <w:qFormat/>
    <w:rsid w:val="000227C8"/>
    <w:rPr>
      <w:rFonts w:ascii="Arial" w:hAnsi="Arial" w:cs="Arial"/>
      <w:b/>
      <w:color w:val="333333"/>
      <w:sz w:val="28"/>
    </w:rPr>
  </w:style>
  <w:style w:type="paragraph" w:customStyle="1" w:styleId="details">
    <w:name w:val="details"/>
    <w:basedOn w:val="NormalWeb"/>
    <w:qFormat/>
    <w:rsid w:val="000227C8"/>
    <w:pPr>
      <w:spacing w:before="0" w:beforeAutospacing="0" w:after="173" w:afterAutospacing="0"/>
    </w:pPr>
    <w:rPr>
      <w:rFonts w:ascii="Arial" w:hAnsi="Arial" w:cs="Arial"/>
      <w:color w:val="FFFFFF" w:themeColor="background1"/>
      <w:sz w:val="4"/>
      <w:szCs w:val="4"/>
    </w:rPr>
  </w:style>
  <w:style w:type="paragraph" w:customStyle="1" w:styleId="Alert-danger">
    <w:name w:val="Alert-danger"/>
    <w:basedOn w:val="Normal"/>
    <w:qFormat/>
    <w:rsid w:val="00373512"/>
    <w:pPr>
      <w:spacing w:before="100" w:beforeAutospacing="1" w:after="173" w:line="240" w:lineRule="auto"/>
      <w:ind w:left="225"/>
      <w:outlineLvl w:val="2"/>
    </w:pPr>
    <w:rPr>
      <w:rFonts w:ascii="Arial" w:eastAsia="Times New Roman" w:hAnsi="Arial" w:cs="Arial"/>
      <w:b/>
      <w:bCs/>
      <w:sz w:val="29"/>
      <w:szCs w:val="29"/>
      <w:lang w:eastAsia="en-CA"/>
    </w:rPr>
  </w:style>
  <w:style w:type="paragraph" w:customStyle="1" w:styleId="Alert-text">
    <w:name w:val="Alert-text"/>
    <w:basedOn w:val="Normal"/>
    <w:qFormat/>
    <w:rsid w:val="00373512"/>
    <w:pPr>
      <w:spacing w:after="0" w:line="240" w:lineRule="auto"/>
      <w:ind w:left="225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checkbox">
    <w:name w:val="checkbox"/>
    <w:basedOn w:val="Normal"/>
    <w:qFormat/>
    <w:rsid w:val="00373512"/>
    <w:pPr>
      <w:numPr>
        <w:numId w:val="8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radio">
    <w:name w:val="radio"/>
    <w:basedOn w:val="Normal"/>
    <w:qFormat/>
    <w:rsid w:val="00373512"/>
    <w:pPr>
      <w:numPr>
        <w:numId w:val="9"/>
      </w:numPr>
      <w:spacing w:before="150" w:after="300" w:line="345" w:lineRule="atLeast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customStyle="1" w:styleId="label-success">
    <w:name w:val="label-success"/>
    <w:basedOn w:val="Normal"/>
    <w:qFormat/>
    <w:rsid w:val="008C2C8D"/>
    <w:rPr>
      <w:b/>
      <w:bCs/>
      <w:color w:val="000000"/>
      <w:sz w:val="23"/>
      <w:szCs w:val="23"/>
      <w:bdr w:val="single" w:sz="2" w:space="2" w:color="278400" w:frame="1"/>
      <w:shd w:val="clear" w:color="auto" w:fill="D8EECA"/>
    </w:rPr>
  </w:style>
  <w:style w:type="paragraph" w:customStyle="1" w:styleId="primarylabel">
    <w:name w:val="primary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083C6C" w:frame="1"/>
      <w:shd w:val="clear" w:color="auto" w:fill="E8F2F4"/>
      <w:lang w:eastAsia="en-CA"/>
    </w:rPr>
  </w:style>
  <w:style w:type="paragraph" w:customStyle="1" w:styleId="successlabel">
    <w:name w:val="success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78400" w:frame="1"/>
      <w:shd w:val="clear" w:color="auto" w:fill="D8EECA"/>
      <w:lang w:eastAsia="en-CA"/>
    </w:rPr>
  </w:style>
  <w:style w:type="paragraph" w:customStyle="1" w:styleId="informationlabel">
    <w:name w:val="information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269ABC" w:frame="1"/>
      <w:shd w:val="clear" w:color="auto" w:fill="D7FAFF"/>
      <w:lang w:eastAsia="en-CA"/>
    </w:rPr>
  </w:style>
  <w:style w:type="paragraph" w:customStyle="1" w:styleId="warninglabel">
    <w:name w:val="warning label"/>
    <w:basedOn w:val="Normal"/>
    <w:qFormat/>
    <w:rsid w:val="00C514EB"/>
    <w:pPr>
      <w:spacing w:after="0" w:line="240" w:lineRule="auto"/>
    </w:pPr>
    <w:rPr>
      <w:rFonts w:ascii="Times New Roman" w:eastAsia="Times New Roman" w:hAnsi="Times New Roman" w:cs="Times New Roman"/>
      <w:b/>
      <w:bCs/>
      <w:color w:val="000000"/>
      <w:sz w:val="23"/>
      <w:szCs w:val="23"/>
      <w:bdr w:val="single" w:sz="2" w:space="2" w:color="FF9900" w:frame="1"/>
      <w:shd w:val="clear" w:color="auto" w:fill="F9F4D4"/>
      <w:lang w:eastAsia="en-CA"/>
    </w:rPr>
  </w:style>
  <w:style w:type="paragraph" w:customStyle="1" w:styleId="label-info">
    <w:name w:val="label-info"/>
    <w:basedOn w:val="Normal"/>
    <w:qFormat/>
    <w:rsid w:val="008C2C8D"/>
    <w:rPr>
      <w:b/>
      <w:bCs/>
      <w:color w:val="000000"/>
      <w:sz w:val="23"/>
      <w:szCs w:val="23"/>
      <w:bdr w:val="single" w:sz="2" w:space="2" w:color="269ABC" w:frame="1"/>
      <w:shd w:val="clear" w:color="auto" w:fill="D7FAFF"/>
    </w:rPr>
  </w:style>
  <w:style w:type="character" w:customStyle="1" w:styleId="html-attribute-name">
    <w:name w:val="html-attribute-name"/>
    <w:basedOn w:val="DefaultParagraphFont"/>
    <w:rsid w:val="00B731B6"/>
  </w:style>
  <w:style w:type="character" w:customStyle="1" w:styleId="html-attribute-value">
    <w:name w:val="html-attribute-value"/>
    <w:basedOn w:val="DefaultParagraphFont"/>
    <w:rsid w:val="00B731B6"/>
  </w:style>
  <w:style w:type="character" w:customStyle="1" w:styleId="html-tag">
    <w:name w:val="html-tag"/>
    <w:basedOn w:val="DefaultParagraphFont"/>
    <w:rsid w:val="00740ADB"/>
  </w:style>
  <w:style w:type="paragraph" w:customStyle="1" w:styleId="numbered">
    <w:name w:val="numbered"/>
    <w:basedOn w:val="bullet"/>
    <w:qFormat/>
    <w:rsid w:val="008B387C"/>
    <w:pPr>
      <w:numPr>
        <w:numId w:val="18"/>
      </w:numPr>
    </w:pPr>
  </w:style>
  <w:style w:type="paragraph" w:customStyle="1" w:styleId="btn-cta">
    <w:name w:val="btn-cta"/>
    <w:basedOn w:val="Normal"/>
    <w:qFormat/>
    <w:rsid w:val="000227C8"/>
    <w:rPr>
      <w:b/>
      <w:sz w:val="28"/>
    </w:rPr>
  </w:style>
  <w:style w:type="paragraph" w:customStyle="1" w:styleId="alert">
    <w:name w:val="alert"/>
    <w:basedOn w:val="Heading3"/>
    <w:qFormat/>
    <w:rsid w:val="008B387C"/>
  </w:style>
  <w:style w:type="paragraph" w:customStyle="1" w:styleId="btn-primary">
    <w:name w:val="btn-primary"/>
    <w:basedOn w:val="btn-cta"/>
    <w:qFormat/>
    <w:rsid w:val="00180974"/>
  </w:style>
  <w:style w:type="paragraph" w:customStyle="1" w:styleId="btn-secondary">
    <w:name w:val="btn-secondary"/>
    <w:basedOn w:val="btn-primary"/>
    <w:qFormat/>
    <w:rsid w:val="00180974"/>
    <w:rPr>
      <w:sz w:val="24"/>
    </w:rPr>
  </w:style>
  <w:style w:type="paragraph" w:customStyle="1" w:styleId="alert-warning">
    <w:name w:val="alert-warning"/>
    <w:basedOn w:val="Alert-text"/>
    <w:qFormat/>
    <w:rsid w:val="00AB58D1"/>
    <w:rPr>
      <w:rFonts w:ascii="Arial" w:hAnsi="Arial" w:cs="Arial"/>
      <w:b/>
      <w:sz w:val="28"/>
    </w:rPr>
  </w:style>
  <w:style w:type="paragraph" w:styleId="ListParagraph">
    <w:name w:val="List Paragraph"/>
    <w:basedOn w:val="Normal"/>
    <w:uiPriority w:val="34"/>
    <w:qFormat/>
    <w:rsid w:val="000227C8"/>
    <w:pPr>
      <w:ind w:left="720"/>
      <w:contextualSpacing/>
    </w:pPr>
  </w:style>
  <w:style w:type="paragraph" w:customStyle="1" w:styleId="btn-danger">
    <w:name w:val="btn-danger"/>
    <w:basedOn w:val="btn-secondary"/>
    <w:qFormat/>
    <w:rsid w:val="00074DEF"/>
  </w:style>
  <w:style w:type="paragraph" w:customStyle="1" w:styleId="Alert-info">
    <w:name w:val="Alert-info"/>
    <w:basedOn w:val="Alert-text"/>
    <w:qFormat/>
    <w:rsid w:val="00283113"/>
    <w:rPr>
      <w:rFonts w:ascii="Arial" w:hAnsi="Arial" w:cs="Arial"/>
      <w:b/>
      <w:sz w:val="28"/>
    </w:rPr>
  </w:style>
  <w:style w:type="paragraph" w:customStyle="1" w:styleId="alert-success">
    <w:name w:val="alert-success"/>
    <w:basedOn w:val="Alert-text"/>
    <w:qFormat/>
    <w:rsid w:val="000D476C"/>
    <w:rPr>
      <w:rFonts w:ascii="Arial" w:hAnsi="Arial" w:cs="Arial"/>
      <w:b/>
      <w:sz w:val="28"/>
      <w:shd w:val="clear" w:color="auto" w:fill="FFFFFF"/>
    </w:rPr>
  </w:style>
  <w:style w:type="table" w:styleId="TableGrid">
    <w:name w:val="Table Grid"/>
    <w:basedOn w:val="TableNormal"/>
    <w:uiPriority w:val="39"/>
    <w:rsid w:val="00C61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abel-default">
    <w:name w:val="label-default"/>
    <w:basedOn w:val="Normal"/>
    <w:qFormat/>
    <w:rsid w:val="008C2C8D"/>
    <w:rPr>
      <w:b/>
      <w:bCs/>
      <w:color w:val="000000"/>
      <w:sz w:val="23"/>
      <w:szCs w:val="23"/>
      <w:bdr w:val="single" w:sz="2" w:space="2" w:color="ACACAC" w:frame="1"/>
      <w:shd w:val="clear" w:color="auto" w:fill="EEEEEE"/>
    </w:rPr>
  </w:style>
  <w:style w:type="paragraph" w:customStyle="1" w:styleId="label-warning">
    <w:name w:val="label-warning"/>
    <w:basedOn w:val="Normal"/>
    <w:qFormat/>
    <w:rsid w:val="008C2C8D"/>
    <w:rPr>
      <w:b/>
      <w:bCs/>
      <w:color w:val="000000"/>
      <w:sz w:val="23"/>
      <w:szCs w:val="23"/>
      <w:bdr w:val="single" w:sz="2" w:space="2" w:color="FF9900" w:frame="1"/>
      <w:shd w:val="clear" w:color="auto" w:fill="F9F4D4"/>
    </w:rPr>
  </w:style>
  <w:style w:type="paragraph" w:customStyle="1" w:styleId="label-danger">
    <w:name w:val="label-danger"/>
    <w:basedOn w:val="Normal"/>
    <w:qFormat/>
    <w:rsid w:val="008C2C8D"/>
    <w:rPr>
      <w:b/>
      <w:bCs/>
      <w:color w:val="000000"/>
      <w:sz w:val="23"/>
      <w:szCs w:val="23"/>
      <w:bdr w:val="single" w:sz="2" w:space="2" w:color="D3080C" w:frame="1"/>
      <w:shd w:val="clear" w:color="auto" w:fill="F3E9E8"/>
    </w:rPr>
  </w:style>
  <w:style w:type="paragraph" w:customStyle="1" w:styleId="highlight">
    <w:name w:val="highlight"/>
    <w:basedOn w:val="Normal"/>
    <w:qFormat/>
    <w:rsid w:val="006C61E9"/>
    <w:pPr>
      <w:spacing w:after="173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65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2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368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11105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63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10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396589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351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36299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3815656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474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6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265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01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90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3021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482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9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5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78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2100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47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336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9212518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02129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25653">
                          <w:marLeft w:val="0"/>
                          <w:marRight w:val="0"/>
                          <w:marTop w:val="0"/>
                          <w:marBottom w:val="2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149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35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00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65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274870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8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80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15744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0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64940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94672192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13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98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6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66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34167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44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6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1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1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61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127698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35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80053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887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51445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18430408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80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049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3030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9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5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47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40308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55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82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53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08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524869">
                  <w:marLeft w:val="0"/>
                  <w:marRight w:val="0"/>
                  <w:marTop w:val="7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00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4" w:color="E3E3E3"/>
                            <w:left w:val="single" w:sz="6" w:space="14" w:color="E3E3E3"/>
                            <w:bottom w:val="single" w:sz="6" w:space="14" w:color="E3E3E3"/>
                            <w:right w:val="single" w:sz="6" w:space="14" w:color="E3E3E3"/>
                          </w:divBdr>
                          <w:divsChild>
                            <w:div w:id="58721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57647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25364410">
                      <w:marLeft w:val="427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8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64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63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97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3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01509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anada.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email@example.com" TargetMode="External"/><Relationship Id="rId12" Type="http://schemas.openxmlformats.org/officeDocument/2006/relationships/hyperlink" Target="http://www.canada.c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est.canada.ca/service-canada/templates/template-basic-en.html" TargetMode="External"/><Relationship Id="rId11" Type="http://schemas.openxmlformats.org/officeDocument/2006/relationships/hyperlink" Target="http://www.canada.ca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canada.ca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anada.ca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5D38BE-BFEF-4C9F-970E-CECD5F206E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3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GoC / GdC</Company>
  <LinksUpToDate>false</LinksUpToDate>
  <CharactersWithSpaces>2109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Pepin, David D [NC]</dc:creator>
  <cp:keywords/>
  <dc:description/>
  <cp:lastModifiedBy>David Pepin</cp:lastModifiedBy>
  <cp:revision>17</cp:revision>
  <dcterms:created xsi:type="dcterms:W3CDTF">2022-01-10T15:53:00Z</dcterms:created>
  <dcterms:modified xsi:type="dcterms:W3CDTF">2022-02-10T13:21:00Z</dcterms:modified>
</cp:coreProperties>
</file>